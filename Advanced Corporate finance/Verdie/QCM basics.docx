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8F" w:rsidRPr="00CE7F4F" w:rsidRDefault="000B7604" w:rsidP="007A0A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inorHAnsi"/>
          <w:b/>
          <w:color w:val="FF0000"/>
          <w:sz w:val="32"/>
          <w:szCs w:val="32"/>
          <w:lang w:val="en-US"/>
        </w:rPr>
      </w:pPr>
      <w:r w:rsidRPr="00CE7F4F">
        <w:rPr>
          <w:rFonts w:asciiTheme="majorHAnsi" w:hAnsiTheme="majorHAnsi" w:cstheme="minorHAnsi"/>
          <w:b/>
          <w:sz w:val="32"/>
          <w:szCs w:val="32"/>
          <w:lang w:val="en-US"/>
        </w:rPr>
        <w:t>QCM</w:t>
      </w:r>
      <w:r w:rsidR="00F67833" w:rsidRPr="00CE7F4F">
        <w:rPr>
          <w:rFonts w:asciiTheme="majorHAnsi" w:hAnsiTheme="majorHAnsi" w:cstheme="minorHAnsi"/>
          <w:b/>
          <w:sz w:val="32"/>
          <w:szCs w:val="32"/>
          <w:lang w:val="en-US"/>
        </w:rPr>
        <w:t xml:space="preserve"> –</w:t>
      </w:r>
      <w:r w:rsidR="005736C5" w:rsidRPr="00CE7F4F">
        <w:rPr>
          <w:rFonts w:asciiTheme="majorHAnsi" w:hAnsiTheme="majorHAnsi" w:cstheme="minorHAnsi"/>
          <w:b/>
          <w:sz w:val="32"/>
          <w:szCs w:val="32"/>
          <w:lang w:val="en-US"/>
        </w:rPr>
        <w:t xml:space="preserve">Advanced Corporate </w:t>
      </w:r>
      <w:r w:rsidR="00D41415" w:rsidRPr="00CE7F4F">
        <w:rPr>
          <w:rFonts w:asciiTheme="majorHAnsi" w:hAnsiTheme="majorHAnsi" w:cstheme="minorHAnsi"/>
          <w:b/>
          <w:sz w:val="32"/>
          <w:szCs w:val="32"/>
          <w:lang w:val="en-US"/>
        </w:rPr>
        <w:t>Finance</w:t>
      </w:r>
    </w:p>
    <w:p w:rsidR="007A0A8F" w:rsidRPr="00CE7F4F" w:rsidRDefault="007A0A8F" w:rsidP="007A0A8F">
      <w:pPr>
        <w:rPr>
          <w:rFonts w:asciiTheme="majorHAnsi" w:hAnsiTheme="majorHAnsi" w:cstheme="minorHAnsi"/>
          <w:b/>
          <w:color w:val="000000"/>
          <w:sz w:val="22"/>
          <w:szCs w:val="22"/>
          <w:lang w:val="en-US"/>
        </w:rPr>
      </w:pPr>
    </w:p>
    <w:p w:rsidR="007A0A8F" w:rsidRPr="00093E68" w:rsidRDefault="000962A6" w:rsidP="007A0A8F">
      <w:pPr>
        <w:rPr>
          <w:rFonts w:asciiTheme="majorHAnsi" w:hAnsiTheme="majorHAnsi"/>
          <w:b/>
          <w:lang w:val="en-US"/>
        </w:rPr>
      </w:pPr>
      <w:r w:rsidRPr="00093E68">
        <w:rPr>
          <w:rFonts w:asciiTheme="majorHAnsi" w:hAnsiTheme="majorHAnsi"/>
          <w:b/>
          <w:bCs/>
          <w:lang w:val="en-US"/>
        </w:rPr>
        <w:t>Only one answer is the right one.</w:t>
      </w:r>
      <w:r w:rsidR="000B7604" w:rsidRPr="00093E68">
        <w:rPr>
          <w:rFonts w:asciiTheme="majorHAnsi" w:hAnsiTheme="majorHAnsi"/>
          <w:b/>
          <w:bCs/>
          <w:lang w:val="en-US"/>
        </w:rPr>
        <w:t xml:space="preserve"> </w:t>
      </w:r>
    </w:p>
    <w:p w:rsidR="0075500C" w:rsidRPr="00093E68" w:rsidRDefault="0075500C" w:rsidP="00AC0BE2">
      <w:pPr>
        <w:jc w:val="both"/>
        <w:rPr>
          <w:rFonts w:asciiTheme="majorHAnsi" w:hAnsiTheme="majorHAnsi"/>
          <w:b/>
          <w:color w:val="262626" w:themeColor="text1" w:themeTint="D9"/>
          <w:szCs w:val="20"/>
          <w:u w:val="single"/>
          <w:lang w:val="en-US"/>
        </w:rPr>
      </w:pPr>
    </w:p>
    <w:p w:rsidR="00AC0BE2" w:rsidRPr="00093E68" w:rsidRDefault="00AC0BE2" w:rsidP="00AC0BE2">
      <w:pPr>
        <w:rPr>
          <w:rFonts w:ascii="Times New Roman" w:hAnsi="Times New Roman" w:cs="Times New Roman"/>
          <w:color w:val="262626" w:themeColor="text1" w:themeTint="D9"/>
          <w:lang w:val="en-US"/>
        </w:rPr>
      </w:pPr>
    </w:p>
    <w:p w:rsidR="00AC0BE2" w:rsidRPr="00CB4555" w:rsidRDefault="00AC0BE2" w:rsidP="00AC0BE2">
      <w:pPr>
        <w:ind w:left="284" w:hanging="284"/>
        <w:rPr>
          <w:rFonts w:ascii="Times New Roman" w:hAnsi="Times New Roman" w:cs="Times New Roman"/>
          <w:b/>
          <w:lang w:val="en-US"/>
        </w:rPr>
      </w:pPr>
      <w:r w:rsidRPr="00CB4555">
        <w:rPr>
          <w:rFonts w:ascii="Times New Roman" w:hAnsi="Times New Roman" w:cs="Times New Roman"/>
          <w:b/>
          <w:lang w:val="en-US"/>
        </w:rPr>
        <w:t xml:space="preserve">1. </w:t>
      </w:r>
      <w:r w:rsidR="00093E68" w:rsidRPr="00CB4555">
        <w:rPr>
          <w:rFonts w:ascii="Times New Roman" w:hAnsi="Times New Roman" w:cs="Times New Roman"/>
          <w:b/>
          <w:lang w:val="en-US"/>
        </w:rPr>
        <w:t>The</w:t>
      </w:r>
      <w:r w:rsidR="000962A6" w:rsidRPr="00CB4555">
        <w:rPr>
          <w:rFonts w:ascii="Times New Roman" w:hAnsi="Times New Roman" w:cs="Times New Roman"/>
          <w:b/>
          <w:lang w:val="en-US"/>
        </w:rPr>
        <w:t xml:space="preserve"> Working Capital Needs or Net Working Capital is</w:t>
      </w:r>
      <w:r w:rsidR="007F5E5C" w:rsidRPr="00CB4555">
        <w:rPr>
          <w:rFonts w:ascii="Times New Roman" w:hAnsi="Times New Roman" w:cs="Times New Roman"/>
          <w:b/>
          <w:lang w:val="en-US"/>
        </w:rPr>
        <w:t xml:space="preserve">: </w:t>
      </w:r>
    </w:p>
    <w:p w:rsidR="00AC0BE2" w:rsidRPr="00CB4555" w:rsidRDefault="000962A6" w:rsidP="00AC0BE2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 xml:space="preserve">The difference between </w:t>
      </w:r>
      <w:r w:rsidR="00BA7565" w:rsidRPr="00CB4555">
        <w:rPr>
          <w:rFonts w:ascii="Times New Roman" w:hAnsi="Times New Roman" w:cs="Times New Roman"/>
          <w:lang w:val="en-US"/>
        </w:rPr>
        <w:t>equity capital and d</w:t>
      </w:r>
      <w:r w:rsidR="00093E68" w:rsidRPr="00CB4555">
        <w:rPr>
          <w:rFonts w:ascii="Times New Roman" w:hAnsi="Times New Roman" w:cs="Times New Roman"/>
          <w:lang w:val="en-US"/>
        </w:rPr>
        <w:t>ebt</w:t>
      </w:r>
      <w:r w:rsidR="00BA7565" w:rsidRPr="00CB4555">
        <w:rPr>
          <w:rFonts w:ascii="Times New Roman" w:hAnsi="Times New Roman" w:cs="Times New Roman"/>
          <w:lang w:val="en-US"/>
        </w:rPr>
        <w:t>.</w:t>
      </w:r>
    </w:p>
    <w:p w:rsidR="00AC0BE2" w:rsidRPr="00CB4555" w:rsidRDefault="00BA7565" w:rsidP="00AC0BE2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The economic capital minus the financial resources.</w:t>
      </w:r>
    </w:p>
    <w:p w:rsidR="00AC0BE2" w:rsidRPr="00CB4555" w:rsidRDefault="00BA7565" w:rsidP="00AC0BE2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Cs/>
          <w:lang w:val="en-US"/>
        </w:rPr>
      </w:pPr>
      <w:r w:rsidRPr="00CB4555">
        <w:rPr>
          <w:rFonts w:ascii="Times New Roman" w:hAnsi="Times New Roman" w:cs="Times New Roman"/>
          <w:bCs/>
          <w:lang w:val="en-US"/>
        </w:rPr>
        <w:t>Is part of the economic capital</w:t>
      </w:r>
      <w:r w:rsidR="008063CE" w:rsidRPr="00CB4555">
        <w:rPr>
          <w:rFonts w:ascii="Times New Roman" w:hAnsi="Times New Roman" w:cs="Times New Roman"/>
          <w:bCs/>
          <w:lang w:val="en-US"/>
        </w:rPr>
        <w:t xml:space="preserve">. </w:t>
      </w:r>
    </w:p>
    <w:p w:rsidR="00AC0BE2" w:rsidRPr="00CB4555" w:rsidRDefault="00BA7565" w:rsidP="008F064B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Is part of the financial resources</w:t>
      </w:r>
      <w:r w:rsidR="00957079" w:rsidRPr="00CB4555">
        <w:rPr>
          <w:rFonts w:ascii="Times New Roman" w:hAnsi="Times New Roman" w:cs="Times New Roman"/>
          <w:lang w:val="en-US"/>
        </w:rPr>
        <w:t>.</w:t>
      </w:r>
    </w:p>
    <w:p w:rsidR="00D37B02" w:rsidRPr="00CB4555" w:rsidRDefault="00D37B02" w:rsidP="00AC0BE2">
      <w:pPr>
        <w:ind w:left="284" w:hanging="284"/>
        <w:rPr>
          <w:rFonts w:ascii="Times New Roman" w:hAnsi="Times New Roman" w:cs="Times New Roman"/>
          <w:b/>
          <w:spacing w:val="-10"/>
          <w:lang w:val="en-US"/>
        </w:rPr>
      </w:pPr>
    </w:p>
    <w:p w:rsidR="00AC0BE2" w:rsidRPr="00CB4555" w:rsidRDefault="00AC0BE2" w:rsidP="00AC0BE2">
      <w:pPr>
        <w:ind w:left="284" w:hanging="284"/>
        <w:rPr>
          <w:rFonts w:ascii="Times New Roman" w:hAnsi="Times New Roman" w:cs="Times New Roman"/>
          <w:b/>
          <w:spacing w:val="-10"/>
          <w:lang w:val="en-US"/>
        </w:rPr>
      </w:pPr>
      <w:bookmarkStart w:id="0" w:name="_GoBack"/>
      <w:r w:rsidRPr="00CB4555">
        <w:rPr>
          <w:rFonts w:ascii="Times New Roman" w:hAnsi="Times New Roman" w:cs="Times New Roman"/>
          <w:b/>
          <w:spacing w:val="-10"/>
          <w:lang w:val="en-US"/>
        </w:rPr>
        <w:t xml:space="preserve">2. </w:t>
      </w:r>
      <w:r w:rsidR="00093E68" w:rsidRPr="00CB4555">
        <w:rPr>
          <w:rFonts w:ascii="Times New Roman" w:hAnsi="Times New Roman" w:cs="Times New Roman"/>
          <w:b/>
          <w:spacing w:val="-10"/>
          <w:lang w:val="en-US"/>
        </w:rPr>
        <w:t>Looking at the following financial statements, which one is not existing?</w:t>
      </w:r>
    </w:p>
    <w:bookmarkEnd w:id="0"/>
    <w:p w:rsidR="00E82898" w:rsidRPr="00CB4555" w:rsidRDefault="00093E68" w:rsidP="00E82898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Income statement</w:t>
      </w:r>
      <w:r w:rsidR="00D938D1" w:rsidRPr="00CB4555">
        <w:rPr>
          <w:rFonts w:ascii="Times New Roman" w:hAnsi="Times New Roman" w:cs="Times New Roman"/>
          <w:lang w:val="en-US"/>
        </w:rPr>
        <w:t>.</w:t>
      </w:r>
    </w:p>
    <w:p w:rsidR="00AC0BE2" w:rsidRPr="00CB4555" w:rsidRDefault="00093E68" w:rsidP="00AC0BE2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Balance sheet</w:t>
      </w:r>
      <w:r w:rsidR="00530F07" w:rsidRPr="00CB4555">
        <w:rPr>
          <w:rFonts w:ascii="Times New Roman" w:hAnsi="Times New Roman" w:cs="Times New Roman"/>
          <w:lang w:val="en-US"/>
        </w:rPr>
        <w:t>.</w:t>
      </w:r>
    </w:p>
    <w:p w:rsidR="00E82898" w:rsidRPr="00CB4555" w:rsidRDefault="00093E68" w:rsidP="00E82898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Cash flows statements</w:t>
      </w:r>
    </w:p>
    <w:p w:rsidR="00AC0BE2" w:rsidRPr="00CB4555" w:rsidRDefault="00093E68" w:rsidP="00A3147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Cs/>
          <w:lang w:val="en-US"/>
        </w:rPr>
      </w:pPr>
      <w:r w:rsidRPr="00CB4555">
        <w:rPr>
          <w:rFonts w:ascii="Times New Roman" w:hAnsi="Times New Roman" w:cs="Times New Roman"/>
          <w:bCs/>
          <w:lang w:val="en-US"/>
        </w:rPr>
        <w:t>Financial Template</w:t>
      </w:r>
      <w:r w:rsidR="00957079" w:rsidRPr="00CB4555">
        <w:rPr>
          <w:rFonts w:ascii="Times New Roman" w:hAnsi="Times New Roman" w:cs="Times New Roman"/>
          <w:bCs/>
          <w:lang w:val="en-US"/>
        </w:rPr>
        <w:t>.</w:t>
      </w:r>
    </w:p>
    <w:p w:rsidR="00D37B02" w:rsidRPr="00CB4555" w:rsidRDefault="00D37B02" w:rsidP="00E82898">
      <w:pPr>
        <w:rPr>
          <w:rFonts w:ascii="Times New Roman" w:hAnsi="Times New Roman" w:cs="Times New Roman"/>
          <w:b/>
          <w:lang w:val="en-US"/>
        </w:rPr>
      </w:pPr>
    </w:p>
    <w:p w:rsidR="00AC0BE2" w:rsidRPr="00CB4555" w:rsidRDefault="00AC0BE2" w:rsidP="00AC0BE2">
      <w:pPr>
        <w:ind w:left="284" w:hanging="284"/>
        <w:rPr>
          <w:rFonts w:ascii="Times New Roman" w:hAnsi="Times New Roman" w:cs="Times New Roman"/>
          <w:b/>
          <w:lang w:val="en-US"/>
        </w:rPr>
      </w:pPr>
      <w:r w:rsidRPr="00CB4555">
        <w:rPr>
          <w:rFonts w:ascii="Times New Roman" w:hAnsi="Times New Roman" w:cs="Times New Roman"/>
          <w:b/>
          <w:lang w:val="en-US"/>
        </w:rPr>
        <w:t>3.</w:t>
      </w:r>
      <w:r w:rsidR="007C1C6D" w:rsidRPr="00CB4555">
        <w:rPr>
          <w:rFonts w:ascii="Times New Roman" w:hAnsi="Times New Roman" w:cs="Times New Roman"/>
          <w:b/>
          <w:lang w:val="en-US"/>
        </w:rPr>
        <w:t xml:space="preserve"> </w:t>
      </w:r>
      <w:r w:rsidR="00FB7C51" w:rsidRPr="00CB4555">
        <w:rPr>
          <w:rFonts w:ascii="Times New Roman" w:hAnsi="Times New Roman" w:cs="Times New Roman"/>
          <w:b/>
          <w:lang w:val="en-US"/>
        </w:rPr>
        <w:t>I</w:t>
      </w:r>
      <w:r w:rsidR="00C3147D" w:rsidRPr="00CB4555">
        <w:rPr>
          <w:rFonts w:ascii="Times New Roman" w:hAnsi="Times New Roman" w:cs="Times New Roman"/>
          <w:b/>
          <w:lang w:val="en-US"/>
        </w:rPr>
        <w:t>n the economic capital of a business unit, you’ll find:</w:t>
      </w:r>
      <w:r w:rsidR="001D5CE1" w:rsidRPr="00CB4555">
        <w:rPr>
          <w:rFonts w:ascii="Times New Roman" w:hAnsi="Times New Roman" w:cs="Times New Roman"/>
          <w:b/>
          <w:lang w:val="en-US"/>
        </w:rPr>
        <w:t xml:space="preserve"> </w:t>
      </w:r>
    </w:p>
    <w:p w:rsidR="00AC0BE2" w:rsidRPr="00CB4555" w:rsidRDefault="00C3147D" w:rsidP="00AC0BE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 w:rsidRPr="00CB4555">
        <w:rPr>
          <w:rFonts w:ascii="Times New Roman" w:hAnsi="Times New Roman" w:cs="Times New Roman"/>
        </w:rPr>
        <w:t xml:space="preserve">Financial </w:t>
      </w:r>
      <w:proofErr w:type="spellStart"/>
      <w:r w:rsidRPr="00CB4555">
        <w:rPr>
          <w:rFonts w:ascii="Times New Roman" w:hAnsi="Times New Roman" w:cs="Times New Roman"/>
        </w:rPr>
        <w:t>debt</w:t>
      </w:r>
      <w:proofErr w:type="spellEnd"/>
      <w:r w:rsidR="00957079" w:rsidRPr="00CB4555">
        <w:rPr>
          <w:rFonts w:ascii="Times New Roman" w:hAnsi="Times New Roman" w:cs="Times New Roman"/>
        </w:rPr>
        <w:t>.</w:t>
      </w:r>
    </w:p>
    <w:p w:rsidR="00AC0BE2" w:rsidRPr="00CB4555" w:rsidRDefault="00C3147D" w:rsidP="00AC0BE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CB4555">
        <w:rPr>
          <w:rFonts w:ascii="Times New Roman" w:hAnsi="Times New Roman" w:cs="Times New Roman"/>
          <w:bCs/>
        </w:rPr>
        <w:t>Fixed</w:t>
      </w:r>
      <w:proofErr w:type="spellEnd"/>
      <w:r w:rsidRPr="00CB4555">
        <w:rPr>
          <w:rFonts w:ascii="Times New Roman" w:hAnsi="Times New Roman" w:cs="Times New Roman"/>
          <w:bCs/>
        </w:rPr>
        <w:t xml:space="preserve"> assets</w:t>
      </w:r>
      <w:r w:rsidR="0075500C" w:rsidRPr="00CB4555">
        <w:rPr>
          <w:rFonts w:ascii="Times New Roman" w:hAnsi="Times New Roman" w:cs="Times New Roman"/>
          <w:bCs/>
        </w:rPr>
        <w:t>.</w:t>
      </w:r>
    </w:p>
    <w:p w:rsidR="00AC0BE2" w:rsidRPr="00CB4555" w:rsidRDefault="00C3147D" w:rsidP="00AC0BE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B4555">
        <w:rPr>
          <w:rFonts w:ascii="Times New Roman" w:hAnsi="Times New Roman" w:cs="Times New Roman"/>
        </w:rPr>
        <w:t>Equity</w:t>
      </w:r>
      <w:proofErr w:type="spellEnd"/>
      <w:r w:rsidRPr="00CB4555">
        <w:rPr>
          <w:rFonts w:ascii="Times New Roman" w:hAnsi="Times New Roman" w:cs="Times New Roman"/>
        </w:rPr>
        <w:t xml:space="preserve"> capital</w:t>
      </w:r>
      <w:r w:rsidR="00957079" w:rsidRPr="00CB4555">
        <w:rPr>
          <w:rFonts w:ascii="Times New Roman" w:hAnsi="Times New Roman" w:cs="Times New Roman"/>
        </w:rPr>
        <w:t>.</w:t>
      </w:r>
    </w:p>
    <w:p w:rsidR="00AC0BE2" w:rsidRPr="00CB4555" w:rsidRDefault="00C3147D" w:rsidP="00AC0BE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 w:rsidRPr="00CB4555">
        <w:rPr>
          <w:rFonts w:ascii="Times New Roman" w:hAnsi="Times New Roman" w:cs="Times New Roman"/>
        </w:rPr>
        <w:t xml:space="preserve">Net </w:t>
      </w:r>
      <w:proofErr w:type="spellStart"/>
      <w:r w:rsidRPr="00CB4555">
        <w:rPr>
          <w:rFonts w:ascii="Times New Roman" w:hAnsi="Times New Roman" w:cs="Times New Roman"/>
        </w:rPr>
        <w:t>income</w:t>
      </w:r>
      <w:proofErr w:type="spellEnd"/>
      <w:r w:rsidR="00957079" w:rsidRPr="00CB4555">
        <w:rPr>
          <w:rFonts w:ascii="Times New Roman" w:hAnsi="Times New Roman" w:cs="Times New Roman"/>
        </w:rPr>
        <w:t>.</w:t>
      </w:r>
    </w:p>
    <w:p w:rsidR="00D37B02" w:rsidRPr="00CB4555" w:rsidRDefault="00D37B02" w:rsidP="00AC0BE2">
      <w:pPr>
        <w:ind w:left="284" w:hanging="284"/>
        <w:rPr>
          <w:rFonts w:ascii="Times New Roman" w:hAnsi="Times New Roman" w:cs="Times New Roman"/>
          <w:b/>
          <w:spacing w:val="-6"/>
        </w:rPr>
      </w:pPr>
    </w:p>
    <w:p w:rsidR="00E82898" w:rsidRPr="00CB4555" w:rsidRDefault="00AC0BE2" w:rsidP="00E82898">
      <w:pPr>
        <w:ind w:left="284" w:hanging="284"/>
        <w:rPr>
          <w:rFonts w:ascii="Times New Roman" w:hAnsi="Times New Roman" w:cs="Times New Roman"/>
          <w:b/>
          <w:spacing w:val="-6"/>
          <w:shd w:val="clear" w:color="auto" w:fill="FFFFFF"/>
          <w:lang w:val="en-US"/>
        </w:rPr>
      </w:pPr>
      <w:r w:rsidRPr="00CB4555">
        <w:rPr>
          <w:rFonts w:ascii="Times New Roman" w:hAnsi="Times New Roman" w:cs="Times New Roman"/>
          <w:b/>
          <w:spacing w:val="-6"/>
          <w:lang w:val="en-US"/>
        </w:rPr>
        <w:t xml:space="preserve">4. </w:t>
      </w:r>
      <w:r w:rsidR="00C3147D" w:rsidRPr="00CB4555">
        <w:rPr>
          <w:rFonts w:ascii="Times New Roman" w:hAnsi="Times New Roman" w:cs="Times New Roman"/>
          <w:b/>
          <w:spacing w:val="-6"/>
          <w:shd w:val="clear" w:color="auto" w:fill="FFFFFF"/>
          <w:lang w:val="en-US"/>
        </w:rPr>
        <w:t>EVA® is the difference between</w:t>
      </w:r>
      <w:r w:rsidR="00D024F1" w:rsidRPr="00CB4555">
        <w:rPr>
          <w:rFonts w:ascii="Times New Roman" w:hAnsi="Times New Roman" w:cs="Times New Roman"/>
          <w:b/>
          <w:spacing w:val="-6"/>
          <w:shd w:val="clear" w:color="auto" w:fill="FFFFFF"/>
          <w:lang w:val="en-US"/>
        </w:rPr>
        <w:t>:</w:t>
      </w:r>
      <w:r w:rsidR="00546B2A" w:rsidRPr="00CB4555">
        <w:rPr>
          <w:rFonts w:ascii="Times New Roman" w:hAnsi="Times New Roman" w:cs="Times New Roman"/>
          <w:b/>
          <w:spacing w:val="-6"/>
          <w:shd w:val="clear" w:color="auto" w:fill="FFFFFF"/>
          <w:lang w:val="en-US"/>
        </w:rPr>
        <w:t xml:space="preserve"> </w:t>
      </w:r>
    </w:p>
    <w:p w:rsidR="00E82898" w:rsidRPr="00CB4555" w:rsidRDefault="00C3147D" w:rsidP="00E82898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</w:rPr>
      </w:pPr>
      <w:r w:rsidRPr="00CB4555">
        <w:rPr>
          <w:rFonts w:ascii="Times New Roman" w:hAnsi="Times New Roman" w:cs="Times New Roman"/>
        </w:rPr>
        <w:t xml:space="preserve">Net </w:t>
      </w:r>
      <w:proofErr w:type="spellStart"/>
      <w:r w:rsidRPr="00CB4555">
        <w:rPr>
          <w:rFonts w:ascii="Times New Roman" w:hAnsi="Times New Roman" w:cs="Times New Roman"/>
        </w:rPr>
        <w:t>Income</w:t>
      </w:r>
      <w:proofErr w:type="spellEnd"/>
      <w:r w:rsidRPr="00CB4555">
        <w:rPr>
          <w:rFonts w:ascii="Times New Roman" w:hAnsi="Times New Roman" w:cs="Times New Roman"/>
        </w:rPr>
        <w:t xml:space="preserve"> and WACC</w:t>
      </w:r>
      <w:r w:rsidR="00E82898" w:rsidRPr="00CB4555">
        <w:rPr>
          <w:rFonts w:ascii="Times New Roman" w:hAnsi="Times New Roman" w:cs="Times New Roman"/>
        </w:rPr>
        <w:t>.</w:t>
      </w:r>
    </w:p>
    <w:p w:rsidR="00AC0BE2" w:rsidRPr="00CB4555" w:rsidRDefault="00C3147D" w:rsidP="00E82898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CB4555">
        <w:rPr>
          <w:rFonts w:ascii="Times New Roman" w:hAnsi="Times New Roman" w:cs="Times New Roman"/>
          <w:bCs/>
        </w:rPr>
        <w:t>ROCE and WACC.</w:t>
      </w:r>
    </w:p>
    <w:p w:rsidR="00650E2D" w:rsidRPr="00CB4555" w:rsidRDefault="00C3147D" w:rsidP="00E82898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</w:rPr>
      </w:pPr>
      <w:r w:rsidRPr="00CB4555">
        <w:rPr>
          <w:rFonts w:ascii="Times New Roman" w:hAnsi="Times New Roman" w:cs="Times New Roman"/>
        </w:rPr>
        <w:t>NOPAT and WACC</w:t>
      </w:r>
      <w:r w:rsidR="00957079" w:rsidRPr="00CB4555">
        <w:rPr>
          <w:rFonts w:ascii="Times New Roman" w:hAnsi="Times New Roman" w:cs="Times New Roman"/>
        </w:rPr>
        <w:t xml:space="preserve">. </w:t>
      </w:r>
    </w:p>
    <w:p w:rsidR="00957079" w:rsidRPr="00CB4555" w:rsidRDefault="00C3147D" w:rsidP="00E82898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Equity capital and financial debt</w:t>
      </w:r>
      <w:r w:rsidR="00957079" w:rsidRPr="00CB4555">
        <w:rPr>
          <w:rFonts w:ascii="Times New Roman" w:hAnsi="Times New Roman" w:cs="Times New Roman"/>
          <w:lang w:val="en-US"/>
        </w:rPr>
        <w:t>.</w:t>
      </w:r>
    </w:p>
    <w:p w:rsidR="00D37B02" w:rsidRPr="00CB4555" w:rsidRDefault="00D37B02" w:rsidP="00D41415">
      <w:pPr>
        <w:rPr>
          <w:rFonts w:ascii="Times New Roman" w:hAnsi="Times New Roman" w:cs="Times New Roman"/>
          <w:b/>
          <w:spacing w:val="-6"/>
          <w:lang w:val="en-US"/>
        </w:rPr>
      </w:pPr>
    </w:p>
    <w:p w:rsidR="00AC0BE2" w:rsidRPr="00CB4555" w:rsidRDefault="00AC0BE2" w:rsidP="00AC0BE2">
      <w:pPr>
        <w:ind w:left="284" w:hanging="284"/>
        <w:rPr>
          <w:rFonts w:ascii="Times New Roman" w:hAnsi="Times New Roman" w:cs="Times New Roman"/>
          <w:b/>
          <w:spacing w:val="-6"/>
        </w:rPr>
      </w:pPr>
      <w:r w:rsidRPr="00CB4555">
        <w:rPr>
          <w:rFonts w:ascii="Times New Roman" w:hAnsi="Times New Roman" w:cs="Times New Roman"/>
          <w:b/>
          <w:spacing w:val="-6"/>
        </w:rPr>
        <w:t xml:space="preserve">5. </w:t>
      </w:r>
      <w:r w:rsidR="00301266" w:rsidRPr="00CB4555">
        <w:rPr>
          <w:rFonts w:ascii="Times New Roman" w:hAnsi="Times New Roman" w:cs="Times New Roman"/>
          <w:b/>
          <w:spacing w:val="-6"/>
        </w:rPr>
        <w:t xml:space="preserve">ROCE </w:t>
      </w:r>
      <w:proofErr w:type="spellStart"/>
      <w:proofErr w:type="gramStart"/>
      <w:r w:rsidR="00301266" w:rsidRPr="00CB4555">
        <w:rPr>
          <w:rFonts w:ascii="Times New Roman" w:hAnsi="Times New Roman" w:cs="Times New Roman"/>
          <w:b/>
          <w:spacing w:val="-6"/>
        </w:rPr>
        <w:t>is</w:t>
      </w:r>
      <w:proofErr w:type="spellEnd"/>
      <w:r w:rsidR="00D938D1" w:rsidRPr="00CB4555">
        <w:rPr>
          <w:rFonts w:ascii="Times New Roman" w:hAnsi="Times New Roman" w:cs="Times New Roman"/>
          <w:b/>
          <w:spacing w:val="-6"/>
        </w:rPr>
        <w:t>:</w:t>
      </w:r>
      <w:proofErr w:type="gramEnd"/>
    </w:p>
    <w:p w:rsidR="00E82898" w:rsidRPr="00CB4555" w:rsidRDefault="00301266" w:rsidP="00E82898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CB4555">
        <w:rPr>
          <w:rFonts w:ascii="Times New Roman" w:hAnsi="Times New Roman" w:cs="Times New Roman"/>
          <w:bCs/>
        </w:rPr>
        <w:t xml:space="preserve">Return On Capital </w:t>
      </w:r>
      <w:proofErr w:type="spellStart"/>
      <w:r w:rsidRPr="00CB4555">
        <w:rPr>
          <w:rFonts w:ascii="Times New Roman" w:hAnsi="Times New Roman" w:cs="Times New Roman"/>
          <w:bCs/>
        </w:rPr>
        <w:t>Employed</w:t>
      </w:r>
      <w:proofErr w:type="spellEnd"/>
      <w:r w:rsidR="00E82898" w:rsidRPr="00CB4555">
        <w:rPr>
          <w:rFonts w:ascii="Times New Roman" w:hAnsi="Times New Roman" w:cs="Times New Roman"/>
          <w:bCs/>
        </w:rPr>
        <w:t>.</w:t>
      </w:r>
    </w:p>
    <w:p w:rsidR="00530F07" w:rsidRPr="00CB4555" w:rsidRDefault="00301266" w:rsidP="00294EAA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Return Order Capital and Equity</w:t>
      </w:r>
      <w:r w:rsidR="00C3147D" w:rsidRPr="00CB4555">
        <w:rPr>
          <w:rFonts w:ascii="Times New Roman" w:hAnsi="Times New Roman" w:cs="Times New Roman"/>
          <w:lang w:val="en-US"/>
        </w:rPr>
        <w:t>.</w:t>
      </w:r>
    </w:p>
    <w:p w:rsidR="00E82898" w:rsidRPr="00CB4555" w:rsidRDefault="00C3147D" w:rsidP="00294EAA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 w:rsidRPr="00CB4555">
        <w:rPr>
          <w:rFonts w:ascii="Times New Roman" w:hAnsi="Times New Roman" w:cs="Times New Roman"/>
        </w:rPr>
        <w:t xml:space="preserve">Return </w:t>
      </w:r>
      <w:proofErr w:type="spellStart"/>
      <w:r w:rsidRPr="00CB4555">
        <w:rPr>
          <w:rFonts w:ascii="Times New Roman" w:hAnsi="Times New Roman" w:cs="Times New Roman"/>
        </w:rPr>
        <w:t>Operated</w:t>
      </w:r>
      <w:proofErr w:type="spellEnd"/>
      <w:r w:rsidRPr="00CB4555">
        <w:rPr>
          <w:rFonts w:ascii="Times New Roman" w:hAnsi="Times New Roman" w:cs="Times New Roman"/>
        </w:rPr>
        <w:t xml:space="preserve"> Capital </w:t>
      </w:r>
      <w:proofErr w:type="spellStart"/>
      <w:r w:rsidRPr="00CB4555">
        <w:rPr>
          <w:rFonts w:ascii="Times New Roman" w:hAnsi="Times New Roman" w:cs="Times New Roman"/>
        </w:rPr>
        <w:t>Invested</w:t>
      </w:r>
      <w:proofErr w:type="spellEnd"/>
      <w:r w:rsidR="005A35CF" w:rsidRPr="00CB4555">
        <w:rPr>
          <w:rFonts w:ascii="Times New Roman" w:hAnsi="Times New Roman" w:cs="Times New Roman"/>
        </w:rPr>
        <w:t>.</w:t>
      </w:r>
    </w:p>
    <w:p w:rsidR="00530F07" w:rsidRPr="00CB4555" w:rsidRDefault="00C3147D" w:rsidP="00294EAA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CB4555">
        <w:rPr>
          <w:rFonts w:ascii="Times New Roman" w:hAnsi="Times New Roman" w:cs="Times New Roman"/>
        </w:rPr>
        <w:t>Reward</w:t>
      </w:r>
      <w:proofErr w:type="spellEnd"/>
      <w:r w:rsidRPr="00CB4555">
        <w:rPr>
          <w:rFonts w:ascii="Times New Roman" w:hAnsi="Times New Roman" w:cs="Times New Roman"/>
        </w:rPr>
        <w:t xml:space="preserve"> </w:t>
      </w:r>
      <w:proofErr w:type="spellStart"/>
      <w:r w:rsidRPr="00CB4555">
        <w:rPr>
          <w:rFonts w:ascii="Times New Roman" w:hAnsi="Times New Roman" w:cs="Times New Roman"/>
        </w:rPr>
        <w:t>Opened</w:t>
      </w:r>
      <w:proofErr w:type="spellEnd"/>
      <w:r w:rsidRPr="00CB4555">
        <w:rPr>
          <w:rFonts w:ascii="Times New Roman" w:hAnsi="Times New Roman" w:cs="Times New Roman"/>
        </w:rPr>
        <w:t xml:space="preserve"> </w:t>
      </w:r>
      <w:proofErr w:type="spellStart"/>
      <w:r w:rsidRPr="00CB4555">
        <w:rPr>
          <w:rFonts w:ascii="Times New Roman" w:hAnsi="Times New Roman" w:cs="Times New Roman"/>
        </w:rPr>
        <w:t>Capitalistic</w:t>
      </w:r>
      <w:proofErr w:type="spellEnd"/>
      <w:r w:rsidRPr="00CB4555">
        <w:rPr>
          <w:rFonts w:ascii="Times New Roman" w:hAnsi="Times New Roman" w:cs="Times New Roman"/>
        </w:rPr>
        <w:t xml:space="preserve"> Engagement.</w:t>
      </w:r>
    </w:p>
    <w:p w:rsidR="00093E68" w:rsidRPr="00CB4555" w:rsidRDefault="00093E68" w:rsidP="00093E68">
      <w:pPr>
        <w:rPr>
          <w:rFonts w:ascii="Times New Roman" w:hAnsi="Times New Roman" w:cs="Times New Roman"/>
        </w:rPr>
      </w:pPr>
    </w:p>
    <w:p w:rsidR="00093E68" w:rsidRPr="00CB4555" w:rsidRDefault="00093E68" w:rsidP="00093E68">
      <w:pPr>
        <w:ind w:left="284" w:hanging="284"/>
        <w:rPr>
          <w:rFonts w:ascii="Times New Roman" w:hAnsi="Times New Roman" w:cs="Times New Roman"/>
          <w:b/>
          <w:spacing w:val="-6"/>
          <w:lang w:val="en-US"/>
        </w:rPr>
      </w:pPr>
      <w:r w:rsidRPr="00CB4555">
        <w:rPr>
          <w:rFonts w:ascii="Times New Roman" w:hAnsi="Times New Roman" w:cs="Times New Roman"/>
          <w:b/>
          <w:spacing w:val="-6"/>
          <w:lang w:val="en-US"/>
        </w:rPr>
        <w:t xml:space="preserve">6. </w:t>
      </w:r>
      <w:r w:rsidR="00D938D1" w:rsidRPr="00CB4555">
        <w:rPr>
          <w:rFonts w:ascii="Times New Roman" w:hAnsi="Times New Roman" w:cs="Times New Roman"/>
          <w:b/>
          <w:spacing w:val="-6"/>
          <w:lang w:val="en-US"/>
        </w:rPr>
        <w:t xml:space="preserve">Supply chain and Purchasing is directly </w:t>
      </w:r>
      <w:r w:rsidR="00264DE7" w:rsidRPr="00CB4555">
        <w:rPr>
          <w:rFonts w:ascii="Times New Roman" w:hAnsi="Times New Roman" w:cs="Times New Roman"/>
          <w:b/>
          <w:spacing w:val="-6"/>
          <w:lang w:val="en-US"/>
        </w:rPr>
        <w:t>influenci</w:t>
      </w:r>
      <w:r w:rsidR="00D938D1" w:rsidRPr="00CB4555">
        <w:rPr>
          <w:rFonts w:ascii="Times New Roman" w:hAnsi="Times New Roman" w:cs="Times New Roman"/>
          <w:b/>
          <w:spacing w:val="-6"/>
          <w:lang w:val="en-US"/>
        </w:rPr>
        <w:t>ng the cash-flow through</w:t>
      </w:r>
      <w:r w:rsidRPr="00CB4555">
        <w:rPr>
          <w:rFonts w:ascii="Times New Roman" w:hAnsi="Times New Roman" w:cs="Times New Roman"/>
          <w:b/>
          <w:spacing w:val="-6"/>
          <w:lang w:val="en-US"/>
        </w:rPr>
        <w:t>?</w:t>
      </w:r>
    </w:p>
    <w:p w:rsidR="00D938D1" w:rsidRPr="00CB4555" w:rsidRDefault="00D938D1" w:rsidP="00D938D1">
      <w:pPr>
        <w:pStyle w:val="Paragraphedeliste"/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CB4555">
        <w:rPr>
          <w:rFonts w:ascii="Times New Roman" w:hAnsi="Times New Roman" w:cs="Times New Roman"/>
          <w:bCs/>
        </w:rPr>
        <w:t xml:space="preserve">Net </w:t>
      </w:r>
      <w:proofErr w:type="spellStart"/>
      <w:r w:rsidRPr="00CB4555">
        <w:rPr>
          <w:rFonts w:ascii="Times New Roman" w:hAnsi="Times New Roman" w:cs="Times New Roman"/>
          <w:bCs/>
        </w:rPr>
        <w:t>working</w:t>
      </w:r>
      <w:proofErr w:type="spellEnd"/>
      <w:r w:rsidRPr="00CB4555">
        <w:rPr>
          <w:rFonts w:ascii="Times New Roman" w:hAnsi="Times New Roman" w:cs="Times New Roman"/>
          <w:bCs/>
        </w:rPr>
        <w:t xml:space="preserve"> capital.</w:t>
      </w:r>
    </w:p>
    <w:p w:rsidR="00D938D1" w:rsidRPr="00CB4555" w:rsidRDefault="00D938D1" w:rsidP="00D938D1">
      <w:pPr>
        <w:pStyle w:val="Paragraphedeliste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Financial debt.</w:t>
      </w:r>
    </w:p>
    <w:p w:rsidR="00D938D1" w:rsidRPr="00CB4555" w:rsidRDefault="00D938D1" w:rsidP="00D938D1">
      <w:pPr>
        <w:pStyle w:val="Paragraphedeliste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CB4555">
        <w:rPr>
          <w:rFonts w:ascii="Times New Roman" w:hAnsi="Times New Roman" w:cs="Times New Roman"/>
        </w:rPr>
        <w:t>Equity</w:t>
      </w:r>
      <w:proofErr w:type="spellEnd"/>
      <w:r w:rsidRPr="00CB4555">
        <w:rPr>
          <w:rFonts w:ascii="Times New Roman" w:hAnsi="Times New Roman" w:cs="Times New Roman"/>
        </w:rPr>
        <w:t xml:space="preserve"> capital.</w:t>
      </w:r>
    </w:p>
    <w:p w:rsidR="00D938D1" w:rsidRPr="00CB4555" w:rsidRDefault="00D938D1" w:rsidP="00D938D1">
      <w:pPr>
        <w:pStyle w:val="Paragraphedeliste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B4555">
        <w:rPr>
          <w:rFonts w:ascii="Times New Roman" w:hAnsi="Times New Roman" w:cs="Times New Roman"/>
          <w:lang w:val="en-US"/>
        </w:rPr>
        <w:t>WACC or cost of capital.</w:t>
      </w:r>
    </w:p>
    <w:p w:rsidR="00093E68" w:rsidRPr="00D938D1" w:rsidRDefault="00093E68" w:rsidP="00093E68">
      <w:pPr>
        <w:rPr>
          <w:rFonts w:ascii="Times New Roman" w:hAnsi="Times New Roman" w:cs="Times New Roman"/>
          <w:lang w:val="en-US"/>
        </w:rPr>
      </w:pPr>
    </w:p>
    <w:sectPr w:rsidR="00093E68" w:rsidRPr="00D938D1" w:rsidSect="000C41F0">
      <w:headerReference w:type="default" r:id="rId8"/>
      <w:pgSz w:w="11900" w:h="16840"/>
      <w:pgMar w:top="851" w:right="851" w:bottom="2268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DAE" w:rsidRDefault="00660DAE">
      <w:r>
        <w:separator/>
      </w:r>
    </w:p>
  </w:endnote>
  <w:endnote w:type="continuationSeparator" w:id="0">
    <w:p w:rsidR="00660DAE" w:rsidRDefault="0066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BlkEx B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DAE" w:rsidRDefault="00660DAE">
      <w:r>
        <w:separator/>
      </w:r>
    </w:p>
  </w:footnote>
  <w:footnote w:type="continuationSeparator" w:id="0">
    <w:p w:rsidR="00660DAE" w:rsidRDefault="00660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D95" w:rsidRDefault="00CA5D9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11B67DF" wp14:editId="136C77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040" cy="10693400"/>
          <wp:effectExtent l="25400" t="0" r="10160" b="0"/>
          <wp:wrapNone/>
          <wp:docPr id="2" name="Image 2" descr="DD_ISA:Users:isabelle:Documents:Mes documents:Clients:TBS:Template word:Livrés:100613:V2_MD:Fond_Contenu_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D_ISA:Users:isabelle:Documents:Mes documents:Clients:TBS:Template word:Livrés:100613:V2_MD:Fond_Contenu_F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BD14866_"/>
      </v:shape>
    </w:pict>
  </w:numPicBullet>
  <w:abstractNum w:abstractNumId="0" w15:restartNumberingAfterBreak="0">
    <w:nsid w:val="02BE70DA"/>
    <w:multiLevelType w:val="hybridMultilevel"/>
    <w:tmpl w:val="F82A24B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0985"/>
    <w:multiLevelType w:val="hybridMultilevel"/>
    <w:tmpl w:val="D62E2806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DB7"/>
    <w:multiLevelType w:val="hybridMultilevel"/>
    <w:tmpl w:val="2B3AD6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66CE"/>
    <w:multiLevelType w:val="hybridMultilevel"/>
    <w:tmpl w:val="9762397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9B2"/>
    <w:multiLevelType w:val="hybridMultilevel"/>
    <w:tmpl w:val="F82A24B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C0C25"/>
    <w:multiLevelType w:val="hybridMultilevel"/>
    <w:tmpl w:val="D62E2806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57EAB"/>
    <w:multiLevelType w:val="hybridMultilevel"/>
    <w:tmpl w:val="70A26C38"/>
    <w:lvl w:ilvl="0" w:tplc="9A704FA2">
      <w:start w:val="1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0E29D6"/>
    <w:multiLevelType w:val="hybridMultilevel"/>
    <w:tmpl w:val="1130AD6A"/>
    <w:lvl w:ilvl="0" w:tplc="13C01C96">
      <w:start w:val="6"/>
      <w:numFmt w:val="bullet"/>
      <w:lvlText w:val="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1E1A0F05"/>
    <w:multiLevelType w:val="hybridMultilevel"/>
    <w:tmpl w:val="D8443C84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611F2"/>
    <w:multiLevelType w:val="hybridMultilevel"/>
    <w:tmpl w:val="6E7C1D24"/>
    <w:lvl w:ilvl="0" w:tplc="260634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44D95"/>
    <w:multiLevelType w:val="hybridMultilevel"/>
    <w:tmpl w:val="C434A7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83C68"/>
    <w:multiLevelType w:val="hybridMultilevel"/>
    <w:tmpl w:val="506A7054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D7AA9"/>
    <w:multiLevelType w:val="hybridMultilevel"/>
    <w:tmpl w:val="CB109D56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871FB"/>
    <w:multiLevelType w:val="hybridMultilevel"/>
    <w:tmpl w:val="1B200890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20CD9"/>
    <w:multiLevelType w:val="hybridMultilevel"/>
    <w:tmpl w:val="9762397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4801"/>
    <w:multiLevelType w:val="hybridMultilevel"/>
    <w:tmpl w:val="F82A24B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B5406"/>
    <w:multiLevelType w:val="hybridMultilevel"/>
    <w:tmpl w:val="D62E2806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80FFA"/>
    <w:multiLevelType w:val="hybridMultilevel"/>
    <w:tmpl w:val="D8443C84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21D7F"/>
    <w:multiLevelType w:val="hybridMultilevel"/>
    <w:tmpl w:val="D62E2806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258F"/>
    <w:multiLevelType w:val="hybridMultilevel"/>
    <w:tmpl w:val="6F0478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0ACABD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161222FE">
      <w:start w:val="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87369A5A">
      <w:start w:val="20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90A16"/>
    <w:multiLevelType w:val="multilevel"/>
    <w:tmpl w:val="1486D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0725C"/>
    <w:multiLevelType w:val="hybridMultilevel"/>
    <w:tmpl w:val="1486DF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405E4"/>
    <w:multiLevelType w:val="hybridMultilevel"/>
    <w:tmpl w:val="6F2E91CA"/>
    <w:lvl w:ilvl="0" w:tplc="260634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1286D"/>
    <w:multiLevelType w:val="hybridMultilevel"/>
    <w:tmpl w:val="468A9A4A"/>
    <w:lvl w:ilvl="0" w:tplc="59AC9AB2">
      <w:start w:val="6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DDA3340"/>
    <w:multiLevelType w:val="hybridMultilevel"/>
    <w:tmpl w:val="9762397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E446E"/>
    <w:multiLevelType w:val="hybridMultilevel"/>
    <w:tmpl w:val="9FDAE778"/>
    <w:lvl w:ilvl="0" w:tplc="AA109B98">
      <w:start w:val="1"/>
      <w:numFmt w:val="bullet"/>
      <w:lvlText w:val="-"/>
      <w:lvlJc w:val="left"/>
      <w:pPr>
        <w:ind w:left="3192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6" w15:restartNumberingAfterBreak="0">
    <w:nsid w:val="5F593034"/>
    <w:multiLevelType w:val="hybridMultilevel"/>
    <w:tmpl w:val="D8443C84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B3EF1"/>
    <w:multiLevelType w:val="hybridMultilevel"/>
    <w:tmpl w:val="D8443C84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15F95"/>
    <w:multiLevelType w:val="hybridMultilevel"/>
    <w:tmpl w:val="1B200890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A0646"/>
    <w:multiLevelType w:val="hybridMultilevel"/>
    <w:tmpl w:val="B8063986"/>
    <w:lvl w:ilvl="0" w:tplc="18909DB8">
      <w:start w:val="1"/>
      <w:numFmt w:val="upperLetter"/>
      <w:lvlText w:val="%1 -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1230C"/>
    <w:multiLevelType w:val="hybridMultilevel"/>
    <w:tmpl w:val="1B200890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3262D"/>
    <w:multiLevelType w:val="hybridMultilevel"/>
    <w:tmpl w:val="43FC6F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F2C6B"/>
    <w:multiLevelType w:val="hybridMultilevel"/>
    <w:tmpl w:val="2AD0C284"/>
    <w:lvl w:ilvl="0" w:tplc="BEC663F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25"/>
  </w:num>
  <w:num w:numId="5">
    <w:abstractNumId w:val="7"/>
  </w:num>
  <w:num w:numId="6">
    <w:abstractNumId w:val="23"/>
  </w:num>
  <w:num w:numId="7">
    <w:abstractNumId w:val="22"/>
  </w:num>
  <w:num w:numId="8">
    <w:abstractNumId w:val="32"/>
  </w:num>
  <w:num w:numId="9">
    <w:abstractNumId w:val="11"/>
  </w:num>
  <w:num w:numId="10">
    <w:abstractNumId w:val="29"/>
  </w:num>
  <w:num w:numId="11">
    <w:abstractNumId w:val="21"/>
  </w:num>
  <w:num w:numId="12">
    <w:abstractNumId w:val="19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4"/>
  </w:num>
  <w:num w:numId="16">
    <w:abstractNumId w:val="1"/>
  </w:num>
  <w:num w:numId="17">
    <w:abstractNumId w:val="27"/>
  </w:num>
  <w:num w:numId="18">
    <w:abstractNumId w:val="13"/>
  </w:num>
  <w:num w:numId="19">
    <w:abstractNumId w:val="20"/>
  </w:num>
  <w:num w:numId="20">
    <w:abstractNumId w:val="3"/>
  </w:num>
  <w:num w:numId="21">
    <w:abstractNumId w:val="31"/>
  </w:num>
  <w:num w:numId="22">
    <w:abstractNumId w:val="2"/>
  </w:num>
  <w:num w:numId="23">
    <w:abstractNumId w:val="14"/>
  </w:num>
  <w:num w:numId="24">
    <w:abstractNumId w:val="8"/>
  </w:num>
  <w:num w:numId="25">
    <w:abstractNumId w:val="5"/>
  </w:num>
  <w:num w:numId="26">
    <w:abstractNumId w:val="30"/>
  </w:num>
  <w:num w:numId="27">
    <w:abstractNumId w:val="15"/>
  </w:num>
  <w:num w:numId="28">
    <w:abstractNumId w:val="24"/>
  </w:num>
  <w:num w:numId="29">
    <w:abstractNumId w:val="0"/>
  </w:num>
  <w:num w:numId="30">
    <w:abstractNumId w:val="28"/>
  </w:num>
  <w:num w:numId="31">
    <w:abstractNumId w:val="16"/>
  </w:num>
  <w:num w:numId="32">
    <w:abstractNumId w:val="17"/>
  </w:num>
  <w:num w:numId="33">
    <w:abstractNumId w:val="18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94"/>
    <w:rsid w:val="00010616"/>
    <w:rsid w:val="00036B0C"/>
    <w:rsid w:val="0004469C"/>
    <w:rsid w:val="0004541E"/>
    <w:rsid w:val="00045B0B"/>
    <w:rsid w:val="00046019"/>
    <w:rsid w:val="000473F2"/>
    <w:rsid w:val="00051053"/>
    <w:rsid w:val="00056D21"/>
    <w:rsid w:val="00062792"/>
    <w:rsid w:val="000826BA"/>
    <w:rsid w:val="00083C77"/>
    <w:rsid w:val="00090278"/>
    <w:rsid w:val="00093E68"/>
    <w:rsid w:val="00094E8E"/>
    <w:rsid w:val="000962A6"/>
    <w:rsid w:val="000B34F2"/>
    <w:rsid w:val="000B39D4"/>
    <w:rsid w:val="000B7604"/>
    <w:rsid w:val="000C41F0"/>
    <w:rsid w:val="000C5E88"/>
    <w:rsid w:val="000D5FA5"/>
    <w:rsid w:val="000D73BD"/>
    <w:rsid w:val="000F374B"/>
    <w:rsid w:val="00133C0A"/>
    <w:rsid w:val="0013610C"/>
    <w:rsid w:val="001431A8"/>
    <w:rsid w:val="00160306"/>
    <w:rsid w:val="00160CBE"/>
    <w:rsid w:val="001A2B6D"/>
    <w:rsid w:val="001B03F0"/>
    <w:rsid w:val="001C6461"/>
    <w:rsid w:val="001D5CE1"/>
    <w:rsid w:val="001F4171"/>
    <w:rsid w:val="00206EDD"/>
    <w:rsid w:val="00226004"/>
    <w:rsid w:val="00264DE7"/>
    <w:rsid w:val="00271D7C"/>
    <w:rsid w:val="00274B1B"/>
    <w:rsid w:val="00283EB1"/>
    <w:rsid w:val="0029161A"/>
    <w:rsid w:val="00294EAA"/>
    <w:rsid w:val="002B07CB"/>
    <w:rsid w:val="002B46E6"/>
    <w:rsid w:val="002B7C42"/>
    <w:rsid w:val="002D4B87"/>
    <w:rsid w:val="00301266"/>
    <w:rsid w:val="00307150"/>
    <w:rsid w:val="00312CBD"/>
    <w:rsid w:val="0031441B"/>
    <w:rsid w:val="003521CB"/>
    <w:rsid w:val="00355206"/>
    <w:rsid w:val="00355E3B"/>
    <w:rsid w:val="003610D1"/>
    <w:rsid w:val="00371B38"/>
    <w:rsid w:val="00374076"/>
    <w:rsid w:val="00381572"/>
    <w:rsid w:val="003B1857"/>
    <w:rsid w:val="003C4987"/>
    <w:rsid w:val="003D3E85"/>
    <w:rsid w:val="00416768"/>
    <w:rsid w:val="004355C3"/>
    <w:rsid w:val="00436D8F"/>
    <w:rsid w:val="004421F6"/>
    <w:rsid w:val="00442223"/>
    <w:rsid w:val="0044550E"/>
    <w:rsid w:val="00451993"/>
    <w:rsid w:val="00470ED3"/>
    <w:rsid w:val="00496BD5"/>
    <w:rsid w:val="004E4CCB"/>
    <w:rsid w:val="004F101E"/>
    <w:rsid w:val="004F233A"/>
    <w:rsid w:val="00506520"/>
    <w:rsid w:val="00516AAE"/>
    <w:rsid w:val="00530F07"/>
    <w:rsid w:val="00544A15"/>
    <w:rsid w:val="00546B2A"/>
    <w:rsid w:val="00554C16"/>
    <w:rsid w:val="00563DFD"/>
    <w:rsid w:val="005736C5"/>
    <w:rsid w:val="00594D9A"/>
    <w:rsid w:val="005A35CF"/>
    <w:rsid w:val="005F036C"/>
    <w:rsid w:val="0060135C"/>
    <w:rsid w:val="00607B50"/>
    <w:rsid w:val="006237A5"/>
    <w:rsid w:val="00641028"/>
    <w:rsid w:val="00650E2D"/>
    <w:rsid w:val="006538CC"/>
    <w:rsid w:val="00655A9E"/>
    <w:rsid w:val="006563BA"/>
    <w:rsid w:val="006601D7"/>
    <w:rsid w:val="00660DAE"/>
    <w:rsid w:val="00665107"/>
    <w:rsid w:val="006C0E31"/>
    <w:rsid w:val="006C2145"/>
    <w:rsid w:val="006D4BCC"/>
    <w:rsid w:val="006E2666"/>
    <w:rsid w:val="006E644D"/>
    <w:rsid w:val="00700EF4"/>
    <w:rsid w:val="007119F6"/>
    <w:rsid w:val="00715857"/>
    <w:rsid w:val="00752FE6"/>
    <w:rsid w:val="00753934"/>
    <w:rsid w:val="0075500C"/>
    <w:rsid w:val="00764B30"/>
    <w:rsid w:val="0078070E"/>
    <w:rsid w:val="00795529"/>
    <w:rsid w:val="007A0A8F"/>
    <w:rsid w:val="007B5BC8"/>
    <w:rsid w:val="007C1C6D"/>
    <w:rsid w:val="007D55E5"/>
    <w:rsid w:val="007F0F70"/>
    <w:rsid w:val="007F5E5C"/>
    <w:rsid w:val="008063CE"/>
    <w:rsid w:val="00814970"/>
    <w:rsid w:val="008645DD"/>
    <w:rsid w:val="00896893"/>
    <w:rsid w:val="008B06A8"/>
    <w:rsid w:val="008E719A"/>
    <w:rsid w:val="008F064B"/>
    <w:rsid w:val="008F6591"/>
    <w:rsid w:val="00914A05"/>
    <w:rsid w:val="00925441"/>
    <w:rsid w:val="00937E3F"/>
    <w:rsid w:val="009569C5"/>
    <w:rsid w:val="00957079"/>
    <w:rsid w:val="00961E6A"/>
    <w:rsid w:val="00975CCF"/>
    <w:rsid w:val="00990F2F"/>
    <w:rsid w:val="0099324A"/>
    <w:rsid w:val="009C297C"/>
    <w:rsid w:val="009C5C20"/>
    <w:rsid w:val="009C7623"/>
    <w:rsid w:val="009E1470"/>
    <w:rsid w:val="009E6375"/>
    <w:rsid w:val="009F0C0F"/>
    <w:rsid w:val="00A061B0"/>
    <w:rsid w:val="00A136DC"/>
    <w:rsid w:val="00A15C36"/>
    <w:rsid w:val="00A3147E"/>
    <w:rsid w:val="00A326E3"/>
    <w:rsid w:val="00A342DE"/>
    <w:rsid w:val="00A36D2E"/>
    <w:rsid w:val="00A843D7"/>
    <w:rsid w:val="00A961B1"/>
    <w:rsid w:val="00AB1CFF"/>
    <w:rsid w:val="00AB4D77"/>
    <w:rsid w:val="00AB5535"/>
    <w:rsid w:val="00AC0BE2"/>
    <w:rsid w:val="00B7454B"/>
    <w:rsid w:val="00B807FD"/>
    <w:rsid w:val="00B835EC"/>
    <w:rsid w:val="00B9319B"/>
    <w:rsid w:val="00B95541"/>
    <w:rsid w:val="00BA58F0"/>
    <w:rsid w:val="00BA7565"/>
    <w:rsid w:val="00BC7481"/>
    <w:rsid w:val="00BD39DC"/>
    <w:rsid w:val="00BF1977"/>
    <w:rsid w:val="00C12C10"/>
    <w:rsid w:val="00C3147D"/>
    <w:rsid w:val="00C443C5"/>
    <w:rsid w:val="00C656AF"/>
    <w:rsid w:val="00C66AB3"/>
    <w:rsid w:val="00C81D4B"/>
    <w:rsid w:val="00C94B1B"/>
    <w:rsid w:val="00C94D9E"/>
    <w:rsid w:val="00CA1F30"/>
    <w:rsid w:val="00CA2977"/>
    <w:rsid w:val="00CA3065"/>
    <w:rsid w:val="00CA5D95"/>
    <w:rsid w:val="00CB3EA9"/>
    <w:rsid w:val="00CB4555"/>
    <w:rsid w:val="00CC018A"/>
    <w:rsid w:val="00CE7F4F"/>
    <w:rsid w:val="00CF0BEC"/>
    <w:rsid w:val="00CF3CE1"/>
    <w:rsid w:val="00D024F1"/>
    <w:rsid w:val="00D105DF"/>
    <w:rsid w:val="00D127CD"/>
    <w:rsid w:val="00D20DE9"/>
    <w:rsid w:val="00D25CEE"/>
    <w:rsid w:val="00D33D6F"/>
    <w:rsid w:val="00D37B02"/>
    <w:rsid w:val="00D41415"/>
    <w:rsid w:val="00D47BA1"/>
    <w:rsid w:val="00D725ED"/>
    <w:rsid w:val="00D837A5"/>
    <w:rsid w:val="00D938D1"/>
    <w:rsid w:val="00DB7493"/>
    <w:rsid w:val="00DD13B8"/>
    <w:rsid w:val="00DD192C"/>
    <w:rsid w:val="00E435B6"/>
    <w:rsid w:val="00E46694"/>
    <w:rsid w:val="00E50C39"/>
    <w:rsid w:val="00E559A4"/>
    <w:rsid w:val="00E82898"/>
    <w:rsid w:val="00E87A58"/>
    <w:rsid w:val="00E97C16"/>
    <w:rsid w:val="00F0459F"/>
    <w:rsid w:val="00F12B61"/>
    <w:rsid w:val="00F25C98"/>
    <w:rsid w:val="00F5336B"/>
    <w:rsid w:val="00F60634"/>
    <w:rsid w:val="00F61853"/>
    <w:rsid w:val="00F63F28"/>
    <w:rsid w:val="00F67833"/>
    <w:rsid w:val="00F70CF4"/>
    <w:rsid w:val="00F97D9D"/>
    <w:rsid w:val="00FB7C51"/>
    <w:rsid w:val="00FD5D22"/>
    <w:rsid w:val="00FF494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BEEFD1-2D60-42D1-BBB2-A4FAB3C9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1" w:qFormat="1"/>
    <w:lsdException w:name="heading 4" w:semiHidden="1" w:unhideWhenUsed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31726"/>
  </w:style>
  <w:style w:type="paragraph" w:styleId="Titre1">
    <w:name w:val="heading 1"/>
    <w:basedOn w:val="Normal"/>
    <w:next w:val="Normal"/>
    <w:link w:val="Titre1Car"/>
    <w:qFormat/>
    <w:rsid w:val="00CA3065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jc w:val="center"/>
      <w:outlineLvl w:val="0"/>
    </w:pPr>
    <w:rPr>
      <w:rFonts w:ascii="Swis721 BlkEx BT" w:eastAsia="Times New Roman" w:hAnsi="Swis721 BlkEx BT" w:cs="Times New Roman"/>
      <w:b/>
      <w:bCs/>
      <w:sz w:val="40"/>
      <w:szCs w:val="40"/>
      <w:lang w:eastAsia="fr-FR"/>
    </w:rPr>
  </w:style>
  <w:style w:type="paragraph" w:styleId="Titre3">
    <w:name w:val="heading 3"/>
    <w:basedOn w:val="Normal"/>
    <w:next w:val="Normal"/>
    <w:link w:val="Titre3Car"/>
    <w:rsid w:val="003610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qFormat/>
    <w:rsid w:val="00CA3065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35" w:color="auto" w:fill="FFFFFF"/>
      <w:suppressAutoHyphens/>
      <w:jc w:val="center"/>
      <w:outlineLvl w:val="4"/>
    </w:pPr>
    <w:rPr>
      <w:rFonts w:ascii="Arial" w:eastAsia="Times New Roman" w:hAnsi="Arial" w:cs="Arial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6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6D6"/>
  </w:style>
  <w:style w:type="paragraph" w:styleId="Pieddepage">
    <w:name w:val="footer"/>
    <w:basedOn w:val="Normal"/>
    <w:link w:val="PieddepageCar"/>
    <w:uiPriority w:val="99"/>
    <w:unhideWhenUsed/>
    <w:rsid w:val="00BF66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6D6"/>
  </w:style>
  <w:style w:type="paragraph" w:styleId="Textedebulles">
    <w:name w:val="Balloon Text"/>
    <w:basedOn w:val="Normal"/>
    <w:link w:val="TextedebullesCar"/>
    <w:rsid w:val="00352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521C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F0BEC"/>
    <w:pPr>
      <w:ind w:left="720"/>
      <w:contextualSpacing/>
    </w:pPr>
  </w:style>
  <w:style w:type="table" w:styleId="Grilledutableau">
    <w:name w:val="Table Grid"/>
    <w:basedOn w:val="TableauNormal"/>
    <w:rsid w:val="00752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CA3065"/>
    <w:rPr>
      <w:rFonts w:ascii="Swis721 BlkEx BT" w:eastAsia="Times New Roman" w:hAnsi="Swis721 BlkEx BT" w:cs="Times New Roman"/>
      <w:b/>
      <w:bCs/>
      <w:sz w:val="40"/>
      <w:szCs w:val="40"/>
      <w:lang w:eastAsia="fr-FR"/>
    </w:rPr>
  </w:style>
  <w:style w:type="character" w:customStyle="1" w:styleId="Titre5Car">
    <w:name w:val="Titre 5 Car"/>
    <w:basedOn w:val="Policepardfaut"/>
    <w:link w:val="Titre5"/>
    <w:rsid w:val="00CA3065"/>
    <w:rPr>
      <w:rFonts w:ascii="Arial" w:eastAsia="Times New Roman" w:hAnsi="Arial" w:cs="Arial"/>
      <w:sz w:val="36"/>
      <w:szCs w:val="36"/>
      <w:shd w:val="pct35" w:color="auto" w:fill="FFFFFF"/>
      <w:lang w:eastAsia="fr-FR"/>
    </w:rPr>
  </w:style>
  <w:style w:type="character" w:styleId="Lienhypertexte">
    <w:name w:val="Hyperlink"/>
    <w:basedOn w:val="Policepardfaut"/>
    <w:rsid w:val="009E1470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563DFD"/>
  </w:style>
  <w:style w:type="character" w:customStyle="1" w:styleId="Titre3Car">
    <w:name w:val="Titre 3 Car"/>
    <w:basedOn w:val="Policepardfaut"/>
    <w:link w:val="Titre3"/>
    <w:rsid w:val="003610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ps">
    <w:name w:val="hps"/>
    <w:basedOn w:val="Policepardfaut"/>
    <w:rsid w:val="000B7604"/>
  </w:style>
  <w:style w:type="character" w:styleId="Lienhypertextesuivivisit">
    <w:name w:val="FollowedHyperlink"/>
    <w:basedOn w:val="Policepardfaut"/>
    <w:rsid w:val="009254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9639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8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65753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5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5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7955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9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7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0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93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.beaude\AppData\Local\Temp\Temp1_V2_MD.zip\V2_MD\Template%20Word_TitreetContenu_FR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D7981-3E96-410D-A694-75309E84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Word_TitreetContenu_FR</Template>
  <TotalTime>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ESC Toulouse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Bénaroya</dc:creator>
  <cp:lastModifiedBy>VERDIE Jean-François</cp:lastModifiedBy>
  <cp:revision>6</cp:revision>
  <cp:lastPrinted>2014-12-10T06:39:00Z</cp:lastPrinted>
  <dcterms:created xsi:type="dcterms:W3CDTF">2018-12-04T21:30:00Z</dcterms:created>
  <dcterms:modified xsi:type="dcterms:W3CDTF">2020-10-11T07:59:00Z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